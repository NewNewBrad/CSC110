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26" w:rsidRDefault="00E47D26" w:rsidP="00E47D26">
      <w:r>
        <w:t>#Brad Jones</w:t>
      </w:r>
    </w:p>
    <w:p w:rsidR="00E47D26" w:rsidRDefault="00E47D26" w:rsidP="00E47D26">
      <w:r>
        <w:t>#CSC110 - Section 6</w:t>
      </w:r>
    </w:p>
    <w:p w:rsidR="00E47D26" w:rsidRDefault="00E47D26" w:rsidP="00E47D26">
      <w:r>
        <w:t>#4/13/2017</w:t>
      </w:r>
    </w:p>
    <w:p w:rsidR="00E47D26" w:rsidRDefault="00E47D26" w:rsidP="00E47D26"/>
    <w:p w:rsidR="00E47D26" w:rsidRDefault="00E47D26" w:rsidP="00E47D26">
      <w:r>
        <w:t># Calculating the distance light travels</w:t>
      </w:r>
    </w:p>
    <w:p w:rsidR="00E47D26" w:rsidRDefault="00E47D26" w:rsidP="00E47D26">
      <w:r>
        <w:t># from the Sun to the Earth</w:t>
      </w:r>
    </w:p>
    <w:p w:rsidR="00E47D26" w:rsidRDefault="00E47D26" w:rsidP="00E47D26"/>
    <w:p w:rsidR="00E47D26" w:rsidRDefault="00E47D26" w:rsidP="00E47D26">
      <w:r>
        <w:t>#PSUEDOCODE</w:t>
      </w:r>
    </w:p>
    <w:p w:rsidR="00E47D26" w:rsidRDefault="00E47D26" w:rsidP="00E47D26">
      <w:r>
        <w:t xml:space="preserve">#set constant for speed of </w:t>
      </w:r>
      <w:proofErr w:type="gramStart"/>
      <w:r>
        <w:t>light(</w:t>
      </w:r>
      <w:proofErr w:type="gramEnd"/>
      <w:r>
        <w:t>CAPITAL LETTERS)</w:t>
      </w:r>
    </w:p>
    <w:p w:rsidR="00E47D26" w:rsidRDefault="00E47D26" w:rsidP="00E47D26">
      <w:r>
        <w:t>#set constant for distance from the Sun to the Earth</w:t>
      </w:r>
    </w:p>
    <w:p w:rsidR="00E47D26" w:rsidRDefault="00E47D26" w:rsidP="00E47D26">
      <w:r>
        <w:t>#Calculate distance/speed = time</w:t>
      </w:r>
    </w:p>
    <w:p w:rsidR="00E47D26" w:rsidRDefault="00E47D26" w:rsidP="00E47D26">
      <w:r>
        <w:t>#output time</w:t>
      </w:r>
    </w:p>
    <w:p w:rsidR="00E47D26" w:rsidRDefault="00E47D26" w:rsidP="00E47D26"/>
    <w:p w:rsidR="00E47D26" w:rsidRDefault="00E47D26" w:rsidP="00E47D26">
      <w:r>
        <w:t>LIGHTSPD = 3 * 10 ** 8</w:t>
      </w:r>
    </w:p>
    <w:p w:rsidR="00E47D26" w:rsidRDefault="00E47D26" w:rsidP="00E47D26">
      <w:r>
        <w:t>DIST = 1.5 * 10 ** 11</w:t>
      </w:r>
    </w:p>
    <w:p w:rsidR="00E47D26" w:rsidRDefault="00E47D26" w:rsidP="00E47D26">
      <w:r>
        <w:t xml:space="preserve">TIME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DIST / LIGHTSPD)</w:t>
      </w:r>
    </w:p>
    <w:p w:rsidR="00E47D26" w:rsidRDefault="00E47D26" w:rsidP="00E47D26">
      <w:r>
        <w:t>MINUTES = TIME // 60</w:t>
      </w:r>
    </w:p>
    <w:p w:rsidR="00E47D26" w:rsidRDefault="00E47D26" w:rsidP="00E47D26">
      <w:r>
        <w:t>SECONDS = TIME % 60</w:t>
      </w:r>
    </w:p>
    <w:p w:rsidR="00E47D26" w:rsidRDefault="00E47D26" w:rsidP="00E47D26">
      <w:r>
        <w:t>#print (TIME)</w:t>
      </w:r>
    </w:p>
    <w:p w:rsidR="00E47D26" w:rsidRDefault="00E47D26" w:rsidP="00E47D26">
      <w:r>
        <w:t>print ("The ray of light passes the distance from the Sun \n"</w:t>
      </w:r>
    </w:p>
    <w:p w:rsidR="00E47D26" w:rsidRDefault="00E47D26" w:rsidP="00E47D26">
      <w:r>
        <w:t>"to the Earth for", MINUTES, "</w:t>
      </w:r>
      <w:proofErr w:type="spellStart"/>
      <w:r>
        <w:t>mintutes</w:t>
      </w:r>
      <w:proofErr w:type="spellEnd"/>
      <w:r>
        <w:t xml:space="preserve"> and", </w:t>
      </w:r>
      <w:proofErr w:type="spellStart"/>
      <w:r>
        <w:t>SECONDS,"seconds</w:t>
      </w:r>
      <w:proofErr w:type="spellEnd"/>
      <w:r>
        <w:t>.")</w:t>
      </w:r>
    </w:p>
    <w:p w:rsidR="00E47D26" w:rsidRDefault="00E47D26" w:rsidP="00E47D26"/>
    <w:p w:rsidR="00E47D26" w:rsidRDefault="00E47D26" w:rsidP="00E47D26"/>
    <w:p w:rsidR="00E47D26" w:rsidRDefault="00E47D26" w:rsidP="00E47D26"/>
    <w:p w:rsidR="00E47D26" w:rsidRDefault="00E47D26" w:rsidP="00E47D26"/>
    <w:p w:rsidR="00E47D26" w:rsidRDefault="00E47D26" w:rsidP="00E47D26"/>
    <w:p w:rsidR="00E47D26" w:rsidRDefault="00E47D26" w:rsidP="00E47D26"/>
    <w:p w:rsidR="00E47D26" w:rsidRDefault="00E47D26" w:rsidP="00E47D26"/>
    <w:p w:rsidR="00E47D26" w:rsidRDefault="00E47D26" w:rsidP="00E47D26"/>
    <w:p w:rsidR="00E47D26" w:rsidRDefault="00E47D26" w:rsidP="00E47D26">
      <w:bookmarkStart w:id="0" w:name="_GoBack"/>
      <w:bookmarkEnd w:id="0"/>
      <w:r>
        <w:lastRenderedPageBreak/>
        <w:t>####################################################################################</w:t>
      </w:r>
    </w:p>
    <w:p w:rsidR="00E47D26" w:rsidRDefault="00E47D26" w:rsidP="00E47D26">
      <w:r>
        <w:t>#Brad Jones</w:t>
      </w:r>
    </w:p>
    <w:p w:rsidR="00E47D26" w:rsidRDefault="00E47D26" w:rsidP="00E47D26">
      <w:r>
        <w:t>#CSC110 - Section 6</w:t>
      </w:r>
    </w:p>
    <w:p w:rsidR="00E47D26" w:rsidRDefault="00E47D26" w:rsidP="00E47D26">
      <w:r>
        <w:t>#4/13/2017</w:t>
      </w:r>
    </w:p>
    <w:p w:rsidR="00E47D26" w:rsidRDefault="00E47D26" w:rsidP="00E47D26"/>
    <w:p w:rsidR="00E47D26" w:rsidRDefault="00E47D26" w:rsidP="00E47D26">
      <w:r>
        <w:t>#Prince change comparison tool.</w:t>
      </w:r>
    </w:p>
    <w:p w:rsidR="00E47D26" w:rsidRDefault="00E47D26" w:rsidP="00E47D26"/>
    <w:p w:rsidR="00E47D26" w:rsidRDefault="00E47D26" w:rsidP="00E47D26">
      <w:proofErr w:type="spellStart"/>
      <w:r>
        <w:t>origPrice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price of your item: $"))</w:t>
      </w:r>
    </w:p>
    <w:p w:rsidR="00E47D26" w:rsidRDefault="00E47D26" w:rsidP="00E47D26">
      <w:r>
        <w:t xml:space="preserve">modifier = </w:t>
      </w:r>
      <w:proofErr w:type="gramStart"/>
      <w:r>
        <w:t>float(</w:t>
      </w:r>
      <w:proofErr w:type="gramEnd"/>
      <w:r>
        <w:t>input("Enter the percentage you want to modify the price: "))</w:t>
      </w:r>
    </w:p>
    <w:p w:rsidR="00E47D26" w:rsidRDefault="00E47D26" w:rsidP="00E47D26">
      <w:r>
        <w:t>percent = modifier / 100</w:t>
      </w:r>
    </w:p>
    <w:p w:rsidR="00E47D26" w:rsidRDefault="00E47D26" w:rsidP="00E47D26">
      <w:proofErr w:type="spellStart"/>
      <w:r>
        <w:t>incrPrice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origPrice</w:t>
      </w:r>
      <w:proofErr w:type="spellEnd"/>
      <w:r>
        <w:t xml:space="preserve"> + </w:t>
      </w:r>
      <w:proofErr w:type="spellStart"/>
      <w:r>
        <w:t>origPrice</w:t>
      </w:r>
      <w:proofErr w:type="spellEnd"/>
      <w:r>
        <w:t xml:space="preserve"> * percent)</w:t>
      </w:r>
    </w:p>
    <w:p w:rsidR="00E47D26" w:rsidRDefault="00E47D26" w:rsidP="00E47D26">
      <w:proofErr w:type="spellStart"/>
      <w:r>
        <w:t>newPrice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incrPrice</w:t>
      </w:r>
      <w:proofErr w:type="spellEnd"/>
      <w:r>
        <w:t xml:space="preserve"> + </w:t>
      </w:r>
      <w:proofErr w:type="spellStart"/>
      <w:r>
        <w:t>incrPrice</w:t>
      </w:r>
      <w:proofErr w:type="spellEnd"/>
      <w:r>
        <w:t xml:space="preserve"> * (-1 * (percent)))</w:t>
      </w:r>
    </w:p>
    <w:p w:rsidR="00E47D26" w:rsidRDefault="00E47D26" w:rsidP="00E47D26">
      <w:proofErr w:type="gramStart"/>
      <w:r>
        <w:t>print(</w:t>
      </w:r>
      <w:proofErr w:type="gramEnd"/>
      <w:r>
        <w:t xml:space="preserve">"After </w:t>
      </w:r>
      <w:proofErr w:type="spellStart"/>
      <w:r>
        <w:t>increaseing</w:t>
      </w:r>
      <w:proofErr w:type="spellEnd"/>
      <w:r>
        <w:t xml:space="preserve"> the price by", modifier, "%, and then reducing that price \n"</w:t>
      </w:r>
    </w:p>
    <w:p w:rsidR="00564734" w:rsidRDefault="00E47D26" w:rsidP="00E47D26">
      <w:r>
        <w:t xml:space="preserve">      "by", modifier, "%, your new price is: $</w:t>
      </w:r>
      <w:proofErr w:type="gramStart"/>
      <w:r>
        <w:t xml:space="preserve">",  </w:t>
      </w:r>
      <w:proofErr w:type="spellStart"/>
      <w:r>
        <w:t>newPrice</w:t>
      </w:r>
      <w:proofErr w:type="spellEnd"/>
      <w:proofErr w:type="gramEnd"/>
      <w:r>
        <w:t>)</w:t>
      </w:r>
    </w:p>
    <w:sectPr w:rsidR="0056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26"/>
    <w:rsid w:val="00564734"/>
    <w:rsid w:val="00E4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115B"/>
  <w15:chartTrackingRefBased/>
  <w15:docId w15:val="{0C031871-15DB-4B3C-83EB-FDAE3CA0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7AEF4FC7.dotm</Template>
  <TotalTime>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Seattle College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IT Services</cp:lastModifiedBy>
  <cp:revision>1</cp:revision>
  <dcterms:created xsi:type="dcterms:W3CDTF">2017-04-13T21:09:00Z</dcterms:created>
  <dcterms:modified xsi:type="dcterms:W3CDTF">2017-04-13T21:11:00Z</dcterms:modified>
</cp:coreProperties>
</file>