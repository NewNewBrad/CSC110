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7DC" w:rsidRDefault="008307DC" w:rsidP="008307DC">
      <w:r>
        <w:t>#Brad Jones</w:t>
      </w:r>
    </w:p>
    <w:p w:rsidR="008307DC" w:rsidRDefault="008307DC" w:rsidP="008307DC">
      <w:r>
        <w:t>#CSC 110 - Section 6</w:t>
      </w:r>
    </w:p>
    <w:p w:rsidR="008307DC" w:rsidRDefault="008307DC" w:rsidP="008307DC">
      <w:r>
        <w:t>#4/11/2017</w:t>
      </w:r>
    </w:p>
    <w:p w:rsidR="008307DC" w:rsidRDefault="008307DC" w:rsidP="008307DC">
      <w:r>
        <w:t xml:space="preserve">#Simple </w:t>
      </w:r>
      <w:proofErr w:type="spellStart"/>
      <w:r>
        <w:t>restuartant</w:t>
      </w:r>
      <w:proofErr w:type="spellEnd"/>
      <w:r>
        <w:t xml:space="preserve"> tip calculator</w:t>
      </w:r>
    </w:p>
    <w:p w:rsidR="008307DC" w:rsidRDefault="008307DC" w:rsidP="008307DC"/>
    <w:p w:rsidR="008307DC" w:rsidRDefault="008307DC" w:rsidP="008307DC">
      <w:r>
        <w:t>#PSEUDOCODE</w:t>
      </w:r>
    </w:p>
    <w:p w:rsidR="008307DC" w:rsidRDefault="008307DC" w:rsidP="008307DC">
      <w:r>
        <w:t xml:space="preserve">#INPUT &gt;&gt; Amount of the bill &amp; </w:t>
      </w:r>
      <w:proofErr w:type="spellStart"/>
      <w:r>
        <w:t>percantage</w:t>
      </w:r>
      <w:proofErr w:type="spellEnd"/>
      <w:r>
        <w:t xml:space="preserve"> of tip</w:t>
      </w:r>
    </w:p>
    <w:p w:rsidR="008307DC" w:rsidRDefault="008307DC" w:rsidP="008307DC">
      <w:r>
        <w:t xml:space="preserve">#PROS &gt;&gt; </w:t>
      </w:r>
    </w:p>
    <w:p w:rsidR="008307DC" w:rsidRDefault="008307DC" w:rsidP="008307DC">
      <w:r>
        <w:t xml:space="preserve">#OUTPUT &gt;&gt; Bill amount, tip percentage, tip in dollars, </w:t>
      </w:r>
      <w:proofErr w:type="spellStart"/>
      <w:r>
        <w:t>Bill+tip</w:t>
      </w:r>
      <w:proofErr w:type="spellEnd"/>
      <w:r>
        <w:t>, tax, Total</w:t>
      </w:r>
    </w:p>
    <w:p w:rsidR="008307DC" w:rsidRDefault="008307DC" w:rsidP="008307DC"/>
    <w:p w:rsidR="008307DC" w:rsidRDefault="008307DC" w:rsidP="008307DC">
      <w:r>
        <w:t>#Input Section</w:t>
      </w:r>
    </w:p>
    <w:p w:rsidR="008307DC" w:rsidRDefault="008307DC" w:rsidP="008307DC">
      <w:r>
        <w:t xml:space="preserve">bill = </w:t>
      </w:r>
      <w:proofErr w:type="gramStart"/>
      <w:r>
        <w:t>float(</w:t>
      </w:r>
      <w:proofErr w:type="gramEnd"/>
      <w:r>
        <w:t>input("How much was the total of your bill? "))</w:t>
      </w:r>
    </w:p>
    <w:p w:rsidR="008307DC" w:rsidRDefault="008307DC" w:rsidP="008307DC">
      <w:proofErr w:type="spellStart"/>
      <w:r>
        <w:t>tipInput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input("What percentage would you like to tip "))</w:t>
      </w:r>
    </w:p>
    <w:p w:rsidR="008307DC" w:rsidRDefault="008307DC" w:rsidP="008307DC"/>
    <w:p w:rsidR="008307DC" w:rsidRDefault="008307DC" w:rsidP="008307DC">
      <w:r>
        <w:t>#Processing Section</w:t>
      </w:r>
    </w:p>
    <w:p w:rsidR="008307DC" w:rsidRDefault="008307DC" w:rsidP="008307DC">
      <w:proofErr w:type="spellStart"/>
      <w:r>
        <w:t>tipPercent</w:t>
      </w:r>
      <w:proofErr w:type="spellEnd"/>
      <w:r>
        <w:t xml:space="preserve"> = (</w:t>
      </w:r>
      <w:proofErr w:type="spellStart"/>
      <w:r>
        <w:t>tipInput</w:t>
      </w:r>
      <w:proofErr w:type="spellEnd"/>
      <w:r>
        <w:t xml:space="preserve"> / 100)</w:t>
      </w:r>
    </w:p>
    <w:p w:rsidR="008307DC" w:rsidRDefault="008307DC" w:rsidP="008307DC">
      <w:proofErr w:type="spellStart"/>
      <w:r>
        <w:t>tipDollars</w:t>
      </w:r>
      <w:proofErr w:type="spellEnd"/>
      <w:r>
        <w:t xml:space="preserve"> = (bill * </w:t>
      </w:r>
      <w:proofErr w:type="spellStart"/>
      <w:r>
        <w:t>tipPercent</w:t>
      </w:r>
      <w:proofErr w:type="spellEnd"/>
      <w:r>
        <w:t>)</w:t>
      </w:r>
    </w:p>
    <w:p w:rsidR="008307DC" w:rsidRDefault="008307DC" w:rsidP="008307DC">
      <w:proofErr w:type="spellStart"/>
      <w:r>
        <w:t>subTotal</w:t>
      </w:r>
      <w:proofErr w:type="spellEnd"/>
      <w:r>
        <w:t xml:space="preserve"> = (bill + </w:t>
      </w:r>
      <w:proofErr w:type="spellStart"/>
      <w:r>
        <w:t>tipDollars</w:t>
      </w:r>
      <w:proofErr w:type="spellEnd"/>
      <w:r>
        <w:t>)</w:t>
      </w:r>
    </w:p>
    <w:p w:rsidR="008307DC" w:rsidRDefault="008307DC" w:rsidP="008307DC">
      <w:proofErr w:type="spellStart"/>
      <w:r>
        <w:t>taxPercent</w:t>
      </w:r>
      <w:proofErr w:type="spellEnd"/>
      <w:r>
        <w:t xml:space="preserve"> = .095</w:t>
      </w:r>
    </w:p>
    <w:p w:rsidR="008307DC" w:rsidRDefault="008307DC" w:rsidP="008307DC">
      <w:proofErr w:type="spellStart"/>
      <w:r>
        <w:t>taxTotal</w:t>
      </w:r>
      <w:proofErr w:type="spellEnd"/>
      <w:r>
        <w:t xml:space="preserve"> = (bill + (bill * </w:t>
      </w:r>
      <w:proofErr w:type="spellStart"/>
      <w:r>
        <w:t>taxPercent</w:t>
      </w:r>
      <w:proofErr w:type="spellEnd"/>
      <w:r>
        <w:t>))</w:t>
      </w:r>
    </w:p>
    <w:p w:rsidR="008307DC" w:rsidRDefault="008307DC" w:rsidP="008307DC">
      <w:proofErr w:type="spellStart"/>
      <w:r>
        <w:t>grandTotal</w:t>
      </w:r>
      <w:proofErr w:type="spellEnd"/>
      <w:r>
        <w:t xml:space="preserve"> = (</w:t>
      </w:r>
      <w:proofErr w:type="spellStart"/>
      <w:r>
        <w:t>taxTotal</w:t>
      </w:r>
      <w:proofErr w:type="spellEnd"/>
      <w:r>
        <w:t xml:space="preserve"> + </w:t>
      </w:r>
      <w:proofErr w:type="spellStart"/>
      <w:r>
        <w:t>tipDollars</w:t>
      </w:r>
      <w:proofErr w:type="spellEnd"/>
      <w:r>
        <w:t>)</w:t>
      </w:r>
    </w:p>
    <w:p w:rsidR="008307DC" w:rsidRDefault="008307DC" w:rsidP="008307DC"/>
    <w:p w:rsidR="008307DC" w:rsidRDefault="008307DC" w:rsidP="008307DC">
      <w:r>
        <w:t>#Output Section</w:t>
      </w:r>
    </w:p>
    <w:p w:rsidR="008307DC" w:rsidRDefault="008307DC" w:rsidP="008307DC">
      <w:proofErr w:type="gramStart"/>
      <w:r>
        <w:t>print(</w:t>
      </w:r>
      <w:proofErr w:type="gramEnd"/>
      <w:r>
        <w:t xml:space="preserve">"The bill totals: $"+ </w:t>
      </w:r>
      <w:proofErr w:type="spellStart"/>
      <w:r>
        <w:t>str</w:t>
      </w:r>
      <w:proofErr w:type="spellEnd"/>
      <w:r>
        <w:t>(format(bill, '.2f')))</w:t>
      </w:r>
    </w:p>
    <w:p w:rsidR="008307DC" w:rsidRDefault="008307DC" w:rsidP="008307DC">
      <w:proofErr w:type="gramStart"/>
      <w:r>
        <w:t>print(</w:t>
      </w:r>
      <w:proofErr w:type="gramEnd"/>
      <w:r>
        <w:t xml:space="preserve">"Your desired tip </w:t>
      </w:r>
      <w:proofErr w:type="spellStart"/>
      <w:r>
        <w:t>percantage</w:t>
      </w:r>
      <w:proofErr w:type="spellEnd"/>
      <w:r>
        <w:t xml:space="preserve"> is:  "+ </w:t>
      </w:r>
      <w:proofErr w:type="spellStart"/>
      <w:r>
        <w:t>str</w:t>
      </w:r>
      <w:proofErr w:type="spellEnd"/>
      <w:r>
        <w:t>(</w:t>
      </w:r>
      <w:proofErr w:type="spellStart"/>
      <w:r>
        <w:t>tipInput</w:t>
      </w:r>
      <w:proofErr w:type="spellEnd"/>
      <w:r>
        <w:t>)+ "%")</w:t>
      </w:r>
    </w:p>
    <w:p w:rsidR="008307DC" w:rsidRDefault="008307DC" w:rsidP="008307DC">
      <w:proofErr w:type="gramStart"/>
      <w:r>
        <w:t>print(</w:t>
      </w:r>
      <w:proofErr w:type="gramEnd"/>
      <w:r>
        <w:t xml:space="preserve">"Your tip totals: $"+ </w:t>
      </w:r>
      <w:proofErr w:type="spellStart"/>
      <w:r>
        <w:t>str</w:t>
      </w:r>
      <w:proofErr w:type="spellEnd"/>
      <w:r>
        <w:t>(format(</w:t>
      </w:r>
      <w:proofErr w:type="spellStart"/>
      <w:r>
        <w:t>tipDollars</w:t>
      </w:r>
      <w:proofErr w:type="spellEnd"/>
      <w:r>
        <w:t>, '.2f')))</w:t>
      </w:r>
    </w:p>
    <w:p w:rsidR="008307DC" w:rsidRDefault="008307DC" w:rsidP="008307DC">
      <w:proofErr w:type="gramStart"/>
      <w:r>
        <w:t>print(</w:t>
      </w:r>
      <w:proofErr w:type="gramEnd"/>
      <w:r>
        <w:t xml:space="preserve">"The subtotal is: $"+ </w:t>
      </w:r>
      <w:proofErr w:type="spellStart"/>
      <w:r>
        <w:t>str</w:t>
      </w:r>
      <w:proofErr w:type="spellEnd"/>
      <w:r>
        <w:t>(format(</w:t>
      </w:r>
      <w:proofErr w:type="spellStart"/>
      <w:r>
        <w:t>subTotal</w:t>
      </w:r>
      <w:proofErr w:type="spellEnd"/>
      <w:r>
        <w:t>, '.2f')))</w:t>
      </w:r>
    </w:p>
    <w:p w:rsidR="008307DC" w:rsidRDefault="008307DC" w:rsidP="008307DC">
      <w:proofErr w:type="gramStart"/>
      <w:r>
        <w:t>print(</w:t>
      </w:r>
      <w:proofErr w:type="gramEnd"/>
      <w:r>
        <w:t xml:space="preserve">"Your total after taxes: $"+ </w:t>
      </w:r>
      <w:proofErr w:type="spellStart"/>
      <w:r>
        <w:t>str</w:t>
      </w:r>
      <w:proofErr w:type="spellEnd"/>
      <w:r>
        <w:t>(format(</w:t>
      </w:r>
      <w:proofErr w:type="spellStart"/>
      <w:r>
        <w:t>taxTotal</w:t>
      </w:r>
      <w:proofErr w:type="spellEnd"/>
      <w:r>
        <w:t>, '.2f')))</w:t>
      </w:r>
    </w:p>
    <w:p w:rsidR="008307DC" w:rsidRDefault="008307DC" w:rsidP="008307DC">
      <w:proofErr w:type="gramStart"/>
      <w:r>
        <w:t>print(</w:t>
      </w:r>
      <w:proofErr w:type="gramEnd"/>
      <w:r>
        <w:t xml:space="preserve">"Your grand total is: $"+ </w:t>
      </w:r>
      <w:proofErr w:type="spellStart"/>
      <w:r>
        <w:t>str</w:t>
      </w:r>
      <w:proofErr w:type="spellEnd"/>
      <w:r>
        <w:t>(format(</w:t>
      </w:r>
      <w:proofErr w:type="spellStart"/>
      <w:r>
        <w:t>grandTotal</w:t>
      </w:r>
      <w:proofErr w:type="spellEnd"/>
      <w:r>
        <w:t>, '.2f')))</w:t>
      </w:r>
    </w:p>
    <w:p w:rsidR="008D6DA0" w:rsidRDefault="008D6DA0">
      <w:bookmarkStart w:id="0" w:name="_GoBack"/>
      <w:bookmarkEnd w:id="0"/>
    </w:p>
    <w:sectPr w:rsidR="008D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DC"/>
    <w:rsid w:val="008307DC"/>
    <w:rsid w:val="008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F927-03DA-4BF3-BAFA-AD33E1A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20F0E35E.dotm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Seattle College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2</cp:revision>
  <dcterms:created xsi:type="dcterms:W3CDTF">2017-04-11T21:09:00Z</dcterms:created>
  <dcterms:modified xsi:type="dcterms:W3CDTF">2017-04-11T21:09:00Z</dcterms:modified>
</cp:coreProperties>
</file>